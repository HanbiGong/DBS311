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4CE" w14:textId="719FEC3B" w:rsidR="009026AE" w:rsidRDefault="009026AE" w:rsidP="00F54208"/>
    <w:p w14:paraId="1F369A15" w14:textId="593FA7D8" w:rsidR="008E1676" w:rsidRDefault="008E1676" w:rsidP="00F54208">
      <w:pPr>
        <w:rPr>
          <w:lang w:eastAsia="ko-KR"/>
        </w:rPr>
      </w:pPr>
      <w:r>
        <w:t>Lab1</w:t>
      </w:r>
      <w:r w:rsidR="00FF1ED0">
        <w:t>0</w:t>
      </w:r>
      <w:r>
        <w:t xml:space="preserve"> Mongo</w:t>
      </w:r>
    </w:p>
    <w:p w14:paraId="24F52507" w14:textId="7BE7FA70" w:rsidR="00154921" w:rsidRPr="00154921" w:rsidRDefault="00154921" w:rsidP="00F54208">
      <w:pPr>
        <w:rPr>
          <w:b/>
          <w:bCs/>
          <w:lang w:val="en-US" w:eastAsia="ko-KR"/>
        </w:rPr>
      </w:pPr>
      <w:proofErr w:type="spellStart"/>
      <w:r w:rsidRPr="00154921">
        <w:rPr>
          <w:rFonts w:ascii="Malgun Gothic" w:eastAsia="Malgun Gothic" w:hAnsi="Malgun Gothic" w:cs="Malgun Gothic"/>
          <w:b/>
          <w:bCs/>
          <w:lang w:val="en-US" w:eastAsia="ko-KR"/>
        </w:rPr>
        <w:t>Hanbi</w:t>
      </w:r>
      <w:proofErr w:type="spellEnd"/>
      <w:r w:rsidRPr="00154921">
        <w:rPr>
          <w:rFonts w:ascii="Malgun Gothic" w:eastAsia="Malgun Gothic" w:hAnsi="Malgun Gothic" w:cs="Malgun Gothic"/>
          <w:b/>
          <w:bCs/>
          <w:lang w:val="en-US" w:eastAsia="ko-KR"/>
        </w:rPr>
        <w:t xml:space="preserve"> Gong/111932224</w:t>
      </w:r>
    </w:p>
    <w:p w14:paraId="19F8A1F7" w14:textId="77777777" w:rsidR="008E1676" w:rsidRDefault="008E1676" w:rsidP="008E16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(MongoDB – UPDATE)</w:t>
      </w:r>
    </w:p>
    <w:p w14:paraId="726A2E82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</w:p>
    <w:p w14:paraId="6E8730C1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3663BF2" w14:textId="77777777" w:rsidR="008E1676" w:rsidRDefault="008E1676" w:rsidP="008E1676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1416990B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students learn how to update documents in a MongoDB database.</w:t>
      </w:r>
    </w:p>
    <w:p w14:paraId="41FA0493" w14:textId="77777777" w:rsidR="008E1676" w:rsidRDefault="008E1676" w:rsidP="008E16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update(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the 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2F8E637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update&gt;,&lt;option&gt;)</w:t>
      </w:r>
    </w:p>
    <w:p w14:paraId="048B24A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filter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6908D7C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{“_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id”=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0} </w:t>
      </w:r>
    </w:p>
    <w:p w14:paraId="134ADC5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39F3B06D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54C40FA0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updateOne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009858A7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update&gt;)</w:t>
      </w:r>
    </w:p>
    <w:p w14:paraId="6F8DA4E1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updateMany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all documents that match the criteria.</w:t>
      </w:r>
    </w:p>
    <w:p w14:paraId="27FB3E02" w14:textId="77777777" w:rsidR="008E1676" w:rsidRDefault="008E1676" w:rsidP="008E16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update&gt;)</w:t>
      </w:r>
    </w:p>
    <w:p w14:paraId="6C8691E4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0197B664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 and store it in a folder named dataset. </w:t>
      </w:r>
    </w:p>
    <w:p w14:paraId="343CD6CC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1D0919F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136E800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326F051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mongod</w:t>
      </w:r>
      <w:proofErr w:type="spellEnd"/>
    </w:p>
    <w:p w14:paraId="6823A8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3AFF441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6DE4F32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03524C70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14:paraId="074B09A2" w14:textId="1ED9E682" w:rsidR="008E1676" w:rsidRPr="003C62C7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r w:rsidRPr="003C62C7">
        <w:rPr>
          <w:rFonts w:ascii="Times New Roman" w:eastAsia="Times New Roman" w:hAnsi="Times New Roman" w:cs="Times New Roman"/>
          <w:color w:val="FF0000"/>
          <w:lang w:eastAsia="en-CA"/>
        </w:rPr>
        <w:t xml:space="preserve">Or you execute </w:t>
      </w:r>
      <w:proofErr w:type="spellStart"/>
      <w:r w:rsidR="003C62C7" w:rsidRPr="003C62C7">
        <w:rPr>
          <w:rFonts w:ascii="Times New Roman" w:eastAsia="Times New Roman" w:hAnsi="Times New Roman" w:cs="Times New Roman"/>
          <w:color w:val="FF0000"/>
          <w:lang w:eastAsia="en-CA"/>
        </w:rPr>
        <w:t>mongosh</w:t>
      </w:r>
      <w:proofErr w:type="spellEnd"/>
      <w:r w:rsidRPr="003C62C7">
        <w:rPr>
          <w:rFonts w:ascii="Times New Roman" w:eastAsia="Times New Roman" w:hAnsi="Times New Roman" w:cs="Times New Roman"/>
          <w:color w:val="FF0000"/>
          <w:lang w:eastAsia="en-CA"/>
        </w:rPr>
        <w:t xml:space="preserve"> to start up MongoDB.</w:t>
      </w:r>
    </w:p>
    <w:p w14:paraId="64BD2E05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89B600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BC0D9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005FD4A7" w14:textId="286CBC8E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mongoimport</w:t>
      </w:r>
      <w:proofErr w:type="spellEnd"/>
      <w:r>
        <w:rPr>
          <w:rFonts w:eastAsia="Times New Roman" w:cs="Times New Roman"/>
        </w:rPr>
        <w:t xml:space="preserve"> --</w:t>
      </w:r>
      <w:proofErr w:type="spellStart"/>
      <w:r>
        <w:rPr>
          <w:rFonts w:eastAsia="Times New Roman" w:cs="Times New Roman"/>
        </w:rPr>
        <w:t>db</w:t>
      </w:r>
      <w:proofErr w:type="spellEnd"/>
      <w:r>
        <w:rPr>
          <w:rFonts w:eastAsia="Times New Roman" w:cs="Times New Roman"/>
        </w:rPr>
        <w:t xml:space="preserve"> college --collection students --file ..\dataset\</w:t>
      </w:r>
      <w:proofErr w:type="spellStart"/>
      <w:r>
        <w:rPr>
          <w:rFonts w:eastAsia="Times New Roman" w:cs="Times New Roman"/>
        </w:rPr>
        <w:t>students.json</w:t>
      </w:r>
      <w:proofErr w:type="spellEnd"/>
    </w:p>
    <w:p w14:paraId="6E8A5752" w14:textId="7E857F63" w:rsidR="003C62C7" w:rsidRPr="003C62C7" w:rsidRDefault="003C62C7" w:rsidP="003C62C7">
      <w:pPr>
        <w:spacing w:before="100" w:beforeAutospacing="1" w:after="100" w:afterAutospacing="1" w:line="240" w:lineRule="auto"/>
        <w:rPr>
          <w:rFonts w:eastAsia="Times New Roman" w:cs="Times New Roman"/>
          <w:color w:val="FF0000"/>
        </w:rPr>
      </w:pPr>
      <w:r w:rsidRPr="003C62C7">
        <w:rPr>
          <w:rFonts w:eastAsia="Times New Roman" w:cs="Times New Roman"/>
          <w:color w:val="FF0000"/>
        </w:rPr>
        <w:t xml:space="preserve">You may use compass GUI to upload or bulk upload if </w:t>
      </w:r>
      <w:proofErr w:type="spellStart"/>
      <w:r w:rsidRPr="003C62C7">
        <w:rPr>
          <w:rFonts w:eastAsia="Times New Roman" w:cs="Times New Roman"/>
          <w:color w:val="FF0000"/>
        </w:rPr>
        <w:t>mongoimport</w:t>
      </w:r>
      <w:proofErr w:type="spellEnd"/>
      <w:r w:rsidRPr="003C62C7">
        <w:rPr>
          <w:rFonts w:eastAsia="Times New Roman" w:cs="Times New Roman"/>
          <w:color w:val="FF0000"/>
        </w:rPr>
        <w:t xml:space="preserve"> does not work.</w:t>
      </w:r>
    </w:p>
    <w:p w14:paraId="776DB48D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import the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46B473A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show </w:t>
      </w:r>
      <w:proofErr w:type="spellStart"/>
      <w:r>
        <w:rPr>
          <w:rFonts w:eastAsia="Times New Roman" w:cs="Times New Roman"/>
        </w:rPr>
        <w:t>dbs</w:t>
      </w:r>
      <w:proofErr w:type="spellEnd"/>
    </w:p>
    <w:p w14:paraId="13C6454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385DA78A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college</w:t>
      </w:r>
    </w:p>
    <w:p w14:paraId="7BF129A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</w:t>
      </w:r>
      <w:proofErr w:type="spellEnd"/>
      <w:r>
        <w:rPr>
          <w:rFonts w:eastAsia="Times New Roman" w:cs="Times New Roman"/>
        </w:rPr>
        <w:t>().</w:t>
      </w:r>
      <w:proofErr w:type="spellStart"/>
      <w:r>
        <w:rPr>
          <w:rFonts w:eastAsia="Times New Roman" w:cs="Times New Roman"/>
        </w:rPr>
        <w:t>forEach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printjson</w:t>
      </w:r>
      <w:proofErr w:type="spellEnd"/>
      <w:r>
        <w:rPr>
          <w:rFonts w:eastAsia="Times New Roman" w:cs="Times New Roman"/>
        </w:rPr>
        <w:t xml:space="preserve">) </w:t>
      </w:r>
    </w:p>
    <w:p w14:paraId="6DD8DC2A" w14:textId="77777777" w:rsidR="008E1676" w:rsidRDefault="008E1676" w:rsidP="008E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</w:p>
    <w:p w14:paraId="33831D16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</w:t>
      </w:r>
      <w:proofErr w:type="spellEnd"/>
      <w:r>
        <w:rPr>
          <w:rFonts w:eastAsia="Times New Roman" w:cs="Times New Roman"/>
        </w:rPr>
        <w:t>().pretty()</w:t>
      </w:r>
    </w:p>
    <w:p w14:paraId="47FFA923" w14:textId="77777777" w:rsidR="008E1676" w:rsidRDefault="008E1676" w:rsidP="008E167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36087CE1" w14:textId="67E402FD" w:rsidR="008E1676" w:rsidRPr="003C62C7" w:rsidRDefault="003C62C7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color w:val="FF0000"/>
        </w:rPr>
      </w:pPr>
      <w:r w:rsidRPr="003C62C7">
        <w:rPr>
          <w:rFonts w:ascii="Times New Roman" w:eastAsia="Times New Roman" w:hAnsi="Times New Roman" w:cs="Times New Roman"/>
          <w:color w:val="FF0000"/>
          <w:lang w:eastAsia="en-CA"/>
        </w:rPr>
        <w:t>Provide screenshot for each of the following query results.</w:t>
      </w:r>
    </w:p>
    <w:p w14:paraId="7EABA36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19A93E5A" w14:textId="77777777" w:rsidR="008E1676" w:rsidRDefault="008E1676" w:rsidP="008E1676">
      <w:pPr>
        <w:pStyle w:val="Heading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0CC9CD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add new fields </w:t>
      </w:r>
      <w:r>
        <w:rPr>
          <w:rFonts w:eastAsia="Times New Roman" w:cs="Times New Roman"/>
          <w:i/>
        </w:rPr>
        <w:t xml:space="preserve">program </w:t>
      </w:r>
      <w:r>
        <w:rPr>
          <w:rFonts w:eastAsia="Times New Roman" w:cs="Times New Roman"/>
        </w:rPr>
        <w:t xml:space="preserve">and </w:t>
      </w:r>
      <w:r>
        <w:rPr>
          <w:rFonts w:eastAsia="Times New Roman" w:cs="Times New Roman"/>
          <w:i/>
        </w:rPr>
        <w:t xml:space="preserve">term </w:t>
      </w:r>
      <w:r>
        <w:rPr>
          <w:rFonts w:eastAsia="Times New Roman" w:cs="Times New Roman"/>
        </w:rPr>
        <w:t xml:space="preserve">to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 and set them to values “</w:t>
      </w:r>
      <w:r>
        <w:rPr>
          <w:rFonts w:eastAsia="Times New Roman" w:cs="Times New Roman"/>
          <w:i/>
        </w:rPr>
        <w:t>CPA</w:t>
      </w:r>
      <w:r>
        <w:rPr>
          <w:rFonts w:eastAsia="Times New Roman" w:cs="Times New Roman"/>
        </w:rPr>
        <w:t xml:space="preserve">” and </w:t>
      </w:r>
      <w:r>
        <w:rPr>
          <w:rFonts w:eastAsia="Times New Roman" w:cs="Times New Roman"/>
          <w:i/>
        </w:rPr>
        <w:t>1</w:t>
      </w:r>
      <w:r>
        <w:rPr>
          <w:rFonts w:eastAsia="Times New Roman" w:cs="Times New Roman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96"/>
      </w:tblGrid>
      <w:tr w:rsidR="008E1676" w14:paraId="48D437BF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4F" w14:textId="6DA7D48E" w:rsidR="008E1676" w:rsidRPr="00794049" w:rsidRDefault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794049">
              <w:rPr>
                <w:rFonts w:ascii="Cambria" w:eastAsia="Times New Roman" w:hAnsi="Cambria" w:cs="AppleSystemUIFont"/>
                <w:sz w:val="26"/>
                <w:szCs w:val="26"/>
                <w:lang w:val="en-US" w:eastAsia="en-CA"/>
              </w:rPr>
              <w:t>db.students</w:t>
            </w:r>
            <w:proofErr w:type="gramEnd"/>
            <w:r w:rsidRPr="00794049">
              <w:rPr>
                <w:rFonts w:ascii="Cambria" w:eastAsia="Times New Roman" w:hAnsi="Cambria" w:cs="AppleSystemUIFont"/>
                <w:sz w:val="26"/>
                <w:szCs w:val="26"/>
                <w:lang w:val="en-US" w:eastAsia="en-CA"/>
              </w:rPr>
              <w:t>.updateMany</w:t>
            </w:r>
            <w:proofErr w:type="spellEnd"/>
            <w:r w:rsidRPr="00794049">
              <w:rPr>
                <w:rFonts w:ascii="Cambria" w:eastAsia="Times New Roman" w:hAnsi="Cambria" w:cs="AppleSystemUIFont"/>
                <w:sz w:val="26"/>
                <w:szCs w:val="26"/>
                <w:lang w:val="en-US" w:eastAsia="en-CA"/>
              </w:rPr>
              <w:t>({}, { $set: { program: "CPA", term: 1 } });</w:t>
            </w:r>
          </w:p>
          <w:p w14:paraId="78581F4E" w14:textId="6EDA877F" w:rsidR="008E1676" w:rsidRDefault="00EC17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EC1715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drawing>
                <wp:inline distT="0" distB="0" distL="0" distR="0" wp14:anchorId="508D0EFE" wp14:editId="7037FE06">
                  <wp:extent cx="5634990" cy="2240424"/>
                  <wp:effectExtent l="0" t="0" r="3810" b="0"/>
                  <wp:docPr id="150407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0775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606" cy="226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5E9B8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06B76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Write an update statement to modify the value of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to “</w:t>
      </w:r>
      <w:r>
        <w:rPr>
          <w:rFonts w:eastAsia="Times New Roman" w:cs="Times New Roman"/>
          <w:i/>
        </w:rPr>
        <w:t>BTM”</w:t>
      </w:r>
      <w:r>
        <w:rPr>
          <w:rFonts w:eastAsia="Times New Roman" w:cs="Times New Roman"/>
        </w:rPr>
        <w:t xml:space="preserve"> for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collection.</w:t>
      </w:r>
    </w:p>
    <w:p w14:paraId="05AFC2B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8E1676" w14:paraId="1665C6B3" w14:textId="77777777" w:rsidTr="008E167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7306" w14:textId="40F07B2B" w:rsidR="008E1676" w:rsidRDefault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proofErr w:type="spellStart"/>
            <w:proofErr w:type="gramStart"/>
            <w:r w:rsidRPr="00EC1715">
              <w:rPr>
                <w:rFonts w:eastAsia="Times New Roman" w:cs="Times New Roman"/>
              </w:rPr>
              <w:t>db.students</w:t>
            </w:r>
            <w:proofErr w:type="gramEnd"/>
            <w:r w:rsidRPr="00EC1715">
              <w:rPr>
                <w:rFonts w:eastAsia="Times New Roman" w:cs="Times New Roman"/>
              </w:rPr>
              <w:t>.updateMany</w:t>
            </w:r>
            <w:proofErr w:type="spellEnd"/>
            <w:r w:rsidRPr="00EC1715">
              <w:rPr>
                <w:rFonts w:eastAsia="Times New Roman" w:cs="Times New Roman"/>
              </w:rPr>
              <w:t>({}, { $set: { program: "BTM" } });</w:t>
            </w:r>
          </w:p>
          <w:p w14:paraId="051F8706" w14:textId="1CFADE74" w:rsidR="008E1676" w:rsidRDefault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EC1715">
              <w:rPr>
                <w:rFonts w:eastAsia="Times New Roman" w:cs="Times New Roman"/>
              </w:rPr>
              <w:lastRenderedPageBreak/>
              <w:drawing>
                <wp:inline distT="0" distB="0" distL="0" distR="0" wp14:anchorId="5F34D491" wp14:editId="3BFEC488">
                  <wp:extent cx="4129777" cy="6497955"/>
                  <wp:effectExtent l="0" t="0" r="0" b="4445"/>
                  <wp:docPr id="996964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642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000" cy="652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B9C7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77FF40C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59848CC7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4D19A0A2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proofErr w:type="gramStart"/>
      <w:r>
        <w:rPr>
          <w:rFonts w:eastAsia="Times New Roman" w:cs="Times New Roman"/>
          <w:i/>
        </w:rPr>
        <w:t>find(</w:t>
      </w:r>
      <w:proofErr w:type="gramEnd"/>
      <w:r>
        <w:rPr>
          <w:rFonts w:eastAsia="Times New Roman" w:cs="Times New Roman"/>
          <w:i/>
        </w:rPr>
        <w:t>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14:paraId="6B3447BB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21B36AE4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FE3E" w14:textId="7777777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.updateOne</w:t>
            </w:r>
            <w:proofErr w:type="spell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(</w:t>
            </w:r>
          </w:p>
          <w:p w14:paraId="213B48B9" w14:textId="7777777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</w:pPr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 xml:space="preserve">  </w:t>
            </w:r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{ name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: "Jonie Raby" },</w:t>
            </w:r>
          </w:p>
          <w:p w14:paraId="7A619D85" w14:textId="7777777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</w:pPr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 xml:space="preserve">  </w:t>
            </w:r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{ $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t>set: { program: "CPA" } }</w:t>
            </w:r>
          </w:p>
          <w:p w14:paraId="4FB0CBD1" w14:textId="0DE4FFFD" w:rsidR="008E1676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</w:pPr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en-CA"/>
              </w:rPr>
              <w:lastRenderedPageBreak/>
              <w:t>);</w:t>
            </w:r>
          </w:p>
          <w:p w14:paraId="4C87E692" w14:textId="732860EF" w:rsidR="008E1676" w:rsidRDefault="00EC1715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EC1715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drawing>
                <wp:inline distT="0" distB="0" distL="0" distR="0" wp14:anchorId="6F1B985F" wp14:editId="2764E87D">
                  <wp:extent cx="3033211" cy="6955790"/>
                  <wp:effectExtent l="0" t="0" r="2540" b="3810"/>
                  <wp:docPr id="1391327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327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692" cy="697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53A1F" w14:textId="77777777" w:rsidR="008E1676" w:rsidRDefault="008E16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B186612" w14:textId="367F2D09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How many documents are there with the value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 xml:space="preserve"> for the </w:t>
      </w:r>
      <w:r>
        <w:rPr>
          <w:rFonts w:eastAsia="Times New Roman" w:cs="Times New Roman"/>
          <w:i/>
        </w:rPr>
        <w:t>name</w:t>
      </w:r>
      <w:r>
        <w:rPr>
          <w:rFonts w:eastAsia="Times New Roman" w:cs="Times New Roman"/>
        </w:rPr>
        <w:t xml:space="preserve"> field? ___</w:t>
      </w:r>
      <w:r w:rsidR="00EC1715">
        <w:rPr>
          <w:rFonts w:eastAsia="Times New Roman" w:cs="Times New Roman"/>
        </w:rPr>
        <w:t>1</w:t>
      </w:r>
      <w:r>
        <w:rPr>
          <w:rFonts w:eastAsia="Times New Roman" w:cs="Times New Roman"/>
        </w:rPr>
        <w:t>____</w:t>
      </w:r>
    </w:p>
    <w:p w14:paraId="7210B80C" w14:textId="364CAC6A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How many documents were updated? ____</w:t>
      </w:r>
      <w:r w:rsidR="00EC1715">
        <w:rPr>
          <w:rFonts w:eastAsia="Times New Roman" w:cs="Times New Roman"/>
        </w:rPr>
        <w:t>1</w:t>
      </w:r>
      <w:r>
        <w:rPr>
          <w:rFonts w:eastAsia="Times New Roman" w:cs="Times New Roman"/>
        </w:rPr>
        <w:t>____</w:t>
      </w:r>
    </w:p>
    <w:p w14:paraId="067199C7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F250CAE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5B64618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4A65D75E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3F1B" w14:textId="77777777" w:rsidR="008E1676" w:rsidRPr="00EC1715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</w:pPr>
          </w:p>
          <w:p w14:paraId="69457081" w14:textId="7777777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</w:pPr>
            <w:proofErr w:type="spellStart"/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lastRenderedPageBreak/>
              <w:t>db.students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.find</w:t>
            </w:r>
            <w:proofErr w:type="spell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(</w:t>
            </w:r>
          </w:p>
          <w:p w14:paraId="30F1A26A" w14:textId="7796A504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</w:pPr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{ name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: "Jonie Raby" },</w:t>
            </w:r>
          </w:p>
          <w:p w14:paraId="40F09B11" w14:textId="3A2616F0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</w:pPr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{ _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id: 0, program: 1 }</w:t>
            </w:r>
          </w:p>
          <w:p w14:paraId="72BD1E4F" w14:textId="6979BDDB" w:rsidR="00EC1715" w:rsidRPr="00EC1715" w:rsidRDefault="00EC1715" w:rsidP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</w:pPr>
            <w:r w:rsidRPr="00EC1715">
              <w:rPr>
                <w:rFonts w:ascii="Cambria" w:eastAsia="Times New Roman" w:hAnsi="Cambria" w:cs="Times New Roman"/>
                <w:sz w:val="22"/>
                <w:szCs w:val="22"/>
                <w:lang w:eastAsia="ko-KR"/>
              </w:rPr>
              <w:t>);</w:t>
            </w:r>
          </w:p>
          <w:p w14:paraId="60A6B26F" w14:textId="77777777" w:rsidR="00EC1715" w:rsidRDefault="00EC1715" w:rsidP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 w:hint="eastAsia"/>
                <w:sz w:val="22"/>
                <w:szCs w:val="22"/>
                <w:lang w:eastAsia="ko-KR"/>
              </w:rPr>
            </w:pPr>
          </w:p>
          <w:p w14:paraId="3F24C354" w14:textId="526B650C" w:rsidR="008E1676" w:rsidRDefault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r w:rsidRPr="00EC1715">
              <w:rPr>
                <w:rFonts w:ascii="Consolas" w:eastAsia="Times New Roman" w:hAnsi="Consolas" w:cs="Times New Roman"/>
                <w:sz w:val="22"/>
                <w:szCs w:val="22"/>
              </w:rPr>
              <w:drawing>
                <wp:inline distT="0" distB="0" distL="0" distR="0" wp14:anchorId="7D10705F" wp14:editId="0DEE83EF">
                  <wp:extent cx="2891330" cy="6179185"/>
                  <wp:effectExtent l="0" t="0" r="4445" b="5715"/>
                  <wp:docPr id="2032246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464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11" cy="619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6432A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6E2B46F8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D4E9873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1B3B3B7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</w:p>
        </w:tc>
      </w:tr>
    </w:tbl>
    <w:p w14:paraId="40040A63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60F5E9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14:paraId="46ADA765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1B001A59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8FF" w14:textId="77777777" w:rsidR="008E1676" w:rsidRPr="00EC1715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Theme="majorHAnsi" w:eastAsia="Times New Roman" w:hAnsiTheme="majorHAnsi" w:cs="Times New Roman"/>
              </w:rPr>
            </w:pPr>
          </w:p>
          <w:p w14:paraId="63822DB5" w14:textId="7777777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spellStart"/>
            <w:proofErr w:type="gramStart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db.students</w:t>
            </w:r>
            <w:proofErr w:type="gramEnd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.updateMany</w:t>
            </w:r>
            <w:proofErr w:type="spellEnd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(</w:t>
            </w:r>
          </w:p>
          <w:p w14:paraId="1420531F" w14:textId="387C482D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{ "</w:t>
            </w:r>
            <w:proofErr w:type="gramEnd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_id": { "$in": [20, 22, 24] } },</w:t>
            </w:r>
          </w:p>
          <w:p w14:paraId="372181FC" w14:textId="2AC731E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{ "</w:t>
            </w:r>
            <w:proofErr w:type="gramEnd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$</w:t>
            </w:r>
            <w:proofErr w:type="spellStart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inc</w:t>
            </w:r>
            <w:proofErr w:type="spellEnd"/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": { "term": 2 } }</w:t>
            </w:r>
          </w:p>
          <w:p w14:paraId="6529372A" w14:textId="1B848374" w:rsidR="008E1676" w:rsidRPr="00EC1715" w:rsidRDefault="00EC1715" w:rsidP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EC1715">
              <w:rPr>
                <w:rFonts w:asciiTheme="majorHAnsi" w:eastAsia="Times New Roman" w:hAnsiTheme="majorHAnsi" w:cs="Times New Roman"/>
                <w:sz w:val="22"/>
                <w:szCs w:val="22"/>
              </w:rPr>
              <w:t>);</w:t>
            </w:r>
          </w:p>
          <w:p w14:paraId="79363FD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313CF9EC" w14:textId="4AEC6A3A" w:rsidR="008E1676" w:rsidRDefault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r w:rsidRPr="00EC1715">
              <w:rPr>
                <w:rFonts w:ascii="Consolas" w:eastAsia="Times New Roman" w:hAnsi="Consolas" w:cs="Times New Roman"/>
                <w:sz w:val="22"/>
                <w:szCs w:val="22"/>
              </w:rPr>
              <w:drawing>
                <wp:inline distT="0" distB="0" distL="0" distR="0" wp14:anchorId="6AB40F88" wp14:editId="6EFF7659">
                  <wp:extent cx="2503876" cy="5553075"/>
                  <wp:effectExtent l="0" t="0" r="0" b="0"/>
                  <wp:docPr id="212848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860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45" cy="55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C974C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1454F9C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DFF78E2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remove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from documents that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filed is 3.</w:t>
      </w:r>
    </w:p>
    <w:p w14:paraId="7CCD6AE9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38A9D5A6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3BD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53E406A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15427507" w14:textId="77777777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</w:rPr>
            </w:pPr>
            <w:proofErr w:type="spellStart"/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db.students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.updateMany</w:t>
            </w:r>
            <w:proofErr w:type="spellEnd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(</w:t>
            </w:r>
          </w:p>
          <w:p w14:paraId="31905BC5" w14:textId="6AC38DA1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</w:rPr>
            </w:pPr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lastRenderedPageBreak/>
              <w:t>{ "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term": 3 },</w:t>
            </w:r>
          </w:p>
          <w:p w14:paraId="0A1D6053" w14:textId="7E8AD8C3" w:rsidR="00EC1715" w:rsidRPr="00EC1715" w:rsidRDefault="00EC1715" w:rsidP="00EC171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2"/>
                <w:szCs w:val="22"/>
              </w:rPr>
            </w:pPr>
            <w:proofErr w:type="gramStart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{ "</w:t>
            </w:r>
            <w:proofErr w:type="gramEnd"/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$unset": { "term": "" } }</w:t>
            </w:r>
          </w:p>
          <w:p w14:paraId="6DE12623" w14:textId="2404F5C5" w:rsidR="008E1676" w:rsidRPr="00EC1715" w:rsidRDefault="00EC1715" w:rsidP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EC1715">
              <w:rPr>
                <w:rFonts w:ascii="Cambria" w:eastAsia="Times New Roman" w:hAnsi="Cambria" w:cs="Times New Roman"/>
                <w:sz w:val="22"/>
                <w:szCs w:val="22"/>
              </w:rPr>
              <w:t>);</w:t>
            </w:r>
          </w:p>
          <w:p w14:paraId="71810040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7CF39B0C" w14:textId="3165F2F7" w:rsidR="008E1676" w:rsidRDefault="00EC171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eastAsia="Times New Roman" w:hAnsi="Consolas" w:cs="Times New Roman"/>
                <w:sz w:val="22"/>
                <w:szCs w:val="22"/>
              </w:rPr>
            </w:pPr>
            <w:r w:rsidRPr="00EC1715">
              <w:rPr>
                <w:rFonts w:ascii="Consolas" w:eastAsia="Times New Roman" w:hAnsi="Consolas" w:cs="Times New Roman"/>
                <w:sz w:val="22"/>
                <w:szCs w:val="22"/>
              </w:rPr>
              <w:drawing>
                <wp:inline distT="0" distB="0" distL="0" distR="0" wp14:anchorId="2F26BA29" wp14:editId="41E6AB01">
                  <wp:extent cx="3520787" cy="6073775"/>
                  <wp:effectExtent l="0" t="0" r="0" b="0"/>
                  <wp:docPr id="829823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8238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98" cy="608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008AE" w14:textId="77777777" w:rsidR="008E1676" w:rsidRDefault="008E167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676245C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03F54153" w14:textId="77777777" w:rsidR="008E1676" w:rsidRPr="00F54208" w:rsidRDefault="008E1676" w:rsidP="00F54208"/>
    <w:sectPr w:rsidR="008E1676" w:rsidRPr="00F54208" w:rsidSect="00C77A1C">
      <w:footerReference w:type="default" r:id="rId13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34EC" w14:textId="77777777" w:rsidR="00A62425" w:rsidRDefault="00A62425" w:rsidP="00B96716">
      <w:r>
        <w:separator/>
      </w:r>
    </w:p>
  </w:endnote>
  <w:endnote w:type="continuationSeparator" w:id="0">
    <w:p w14:paraId="72042C9D" w14:textId="77777777" w:rsidR="00A62425" w:rsidRDefault="00A62425" w:rsidP="00B96716">
      <w:r>
        <w:continuationSeparator/>
      </w:r>
    </w:p>
  </w:endnote>
  <w:endnote w:type="continuationNotice" w:id="1">
    <w:p w14:paraId="50B49214" w14:textId="77777777" w:rsidR="00A62425" w:rsidRDefault="00A62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0A58" w14:textId="4631A63B" w:rsidR="002528CC" w:rsidRPr="00CD1E8B" w:rsidRDefault="002528C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1676"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EC1715">
      <w:rPr>
        <w:rFonts w:cs="Arial"/>
        <w:noProof/>
        <w:sz w:val="16"/>
        <w:szCs w:val="16"/>
      </w:rPr>
      <w:t>1 August 2024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ADA7722" w14:textId="77777777" w:rsidR="002528CC" w:rsidRDefault="00252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200E" w14:textId="77777777" w:rsidR="00A62425" w:rsidRDefault="00A62425" w:rsidP="00B96716">
      <w:r>
        <w:separator/>
      </w:r>
    </w:p>
  </w:footnote>
  <w:footnote w:type="continuationSeparator" w:id="0">
    <w:p w14:paraId="3FE55DB3" w14:textId="77777777" w:rsidR="00A62425" w:rsidRDefault="00A62425" w:rsidP="00B96716">
      <w:r>
        <w:continuationSeparator/>
      </w:r>
    </w:p>
  </w:footnote>
  <w:footnote w:type="continuationNotice" w:id="1">
    <w:p w14:paraId="416B4579" w14:textId="77777777" w:rsidR="00A62425" w:rsidRDefault="00A624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7174524">
    <w:abstractNumId w:val="1"/>
  </w:num>
  <w:num w:numId="2" w16cid:durableId="583337506">
    <w:abstractNumId w:val="6"/>
  </w:num>
  <w:num w:numId="3" w16cid:durableId="594442405">
    <w:abstractNumId w:val="4"/>
  </w:num>
  <w:num w:numId="4" w16cid:durableId="1949119896">
    <w:abstractNumId w:val="7"/>
  </w:num>
  <w:num w:numId="5" w16cid:durableId="2096055128">
    <w:abstractNumId w:val="0"/>
  </w:num>
  <w:num w:numId="6" w16cid:durableId="716128146">
    <w:abstractNumId w:val="14"/>
  </w:num>
  <w:num w:numId="7" w16cid:durableId="1752702503">
    <w:abstractNumId w:val="5"/>
  </w:num>
  <w:num w:numId="8" w16cid:durableId="1409688214">
    <w:abstractNumId w:val="11"/>
  </w:num>
  <w:num w:numId="9" w16cid:durableId="306478403">
    <w:abstractNumId w:val="8"/>
  </w:num>
  <w:num w:numId="10" w16cid:durableId="470556279">
    <w:abstractNumId w:val="15"/>
  </w:num>
  <w:num w:numId="11" w16cid:durableId="639961343">
    <w:abstractNumId w:val="9"/>
  </w:num>
  <w:num w:numId="12" w16cid:durableId="1401294274">
    <w:abstractNumId w:val="13"/>
  </w:num>
  <w:num w:numId="13" w16cid:durableId="1955750310">
    <w:abstractNumId w:val="10"/>
  </w:num>
  <w:num w:numId="14" w16cid:durableId="1168255998">
    <w:abstractNumId w:val="16"/>
  </w:num>
  <w:num w:numId="15" w16cid:durableId="357394944">
    <w:abstractNumId w:val="12"/>
  </w:num>
  <w:num w:numId="16" w16cid:durableId="1015881182">
    <w:abstractNumId w:val="2"/>
  </w:num>
  <w:num w:numId="17" w16cid:durableId="2127968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76"/>
    <w:rsid w:val="0003331D"/>
    <w:rsid w:val="000C4FFC"/>
    <w:rsid w:val="000F2B70"/>
    <w:rsid w:val="00122799"/>
    <w:rsid w:val="00123249"/>
    <w:rsid w:val="00135590"/>
    <w:rsid w:val="00154921"/>
    <w:rsid w:val="001C0314"/>
    <w:rsid w:val="00203DB3"/>
    <w:rsid w:val="00223CA2"/>
    <w:rsid w:val="002528CC"/>
    <w:rsid w:val="002822B3"/>
    <w:rsid w:val="002D4488"/>
    <w:rsid w:val="002E0602"/>
    <w:rsid w:val="002E7BEF"/>
    <w:rsid w:val="003448B3"/>
    <w:rsid w:val="0035705A"/>
    <w:rsid w:val="00365D71"/>
    <w:rsid w:val="00373C8E"/>
    <w:rsid w:val="00380BCA"/>
    <w:rsid w:val="003C0292"/>
    <w:rsid w:val="003C62C7"/>
    <w:rsid w:val="004466A1"/>
    <w:rsid w:val="0046595F"/>
    <w:rsid w:val="004B2A73"/>
    <w:rsid w:val="00544309"/>
    <w:rsid w:val="00550722"/>
    <w:rsid w:val="00565B79"/>
    <w:rsid w:val="005A166C"/>
    <w:rsid w:val="005B2AAE"/>
    <w:rsid w:val="005B4DAD"/>
    <w:rsid w:val="005D23F6"/>
    <w:rsid w:val="006251A1"/>
    <w:rsid w:val="00662B83"/>
    <w:rsid w:val="00686FCC"/>
    <w:rsid w:val="006973E7"/>
    <w:rsid w:val="006A167E"/>
    <w:rsid w:val="006B3BB9"/>
    <w:rsid w:val="006E253D"/>
    <w:rsid w:val="00794049"/>
    <w:rsid w:val="007A36C2"/>
    <w:rsid w:val="007B16E7"/>
    <w:rsid w:val="007B356A"/>
    <w:rsid w:val="007E2261"/>
    <w:rsid w:val="00817DEA"/>
    <w:rsid w:val="00822C74"/>
    <w:rsid w:val="00842D35"/>
    <w:rsid w:val="00856FA4"/>
    <w:rsid w:val="008B7B5C"/>
    <w:rsid w:val="008E1676"/>
    <w:rsid w:val="008E1FCD"/>
    <w:rsid w:val="008F271C"/>
    <w:rsid w:val="009026AE"/>
    <w:rsid w:val="00937405"/>
    <w:rsid w:val="00943C0B"/>
    <w:rsid w:val="00955299"/>
    <w:rsid w:val="009622B1"/>
    <w:rsid w:val="0098744E"/>
    <w:rsid w:val="009C2B57"/>
    <w:rsid w:val="00A43324"/>
    <w:rsid w:val="00A4388A"/>
    <w:rsid w:val="00A52BA3"/>
    <w:rsid w:val="00A62425"/>
    <w:rsid w:val="00A94B5F"/>
    <w:rsid w:val="00A95473"/>
    <w:rsid w:val="00AB299D"/>
    <w:rsid w:val="00B15056"/>
    <w:rsid w:val="00B25A38"/>
    <w:rsid w:val="00B66CA4"/>
    <w:rsid w:val="00B840FE"/>
    <w:rsid w:val="00B96716"/>
    <w:rsid w:val="00B968C9"/>
    <w:rsid w:val="00C00127"/>
    <w:rsid w:val="00C03ACE"/>
    <w:rsid w:val="00C31385"/>
    <w:rsid w:val="00C37D26"/>
    <w:rsid w:val="00C468BF"/>
    <w:rsid w:val="00C77A1C"/>
    <w:rsid w:val="00CA596A"/>
    <w:rsid w:val="00CD0754"/>
    <w:rsid w:val="00CD1E8B"/>
    <w:rsid w:val="00CF71C5"/>
    <w:rsid w:val="00D347FB"/>
    <w:rsid w:val="00D5725A"/>
    <w:rsid w:val="00D7712C"/>
    <w:rsid w:val="00D85349"/>
    <w:rsid w:val="00DE2EA4"/>
    <w:rsid w:val="00E4718B"/>
    <w:rsid w:val="00E634A7"/>
    <w:rsid w:val="00E81A10"/>
    <w:rsid w:val="00EA1010"/>
    <w:rsid w:val="00EA2610"/>
    <w:rsid w:val="00EA6F57"/>
    <w:rsid w:val="00EB7830"/>
    <w:rsid w:val="00EC1715"/>
    <w:rsid w:val="00EC2CDF"/>
    <w:rsid w:val="00ED0907"/>
    <w:rsid w:val="00ED1E29"/>
    <w:rsid w:val="00F54208"/>
    <w:rsid w:val="00F64C47"/>
    <w:rsid w:val="00F83650"/>
    <w:rsid w:val="00FA6635"/>
    <w:rsid w:val="00FC0246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D8C58"/>
  <w15:docId w15:val="{EE8562ED-DECA-4925-89C4-E1BCE8D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67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122799"/>
  </w:style>
  <w:style w:type="character" w:customStyle="1" w:styleId="pun">
    <w:name w:val="pun"/>
    <w:basedOn w:val="DefaultParagraphFont"/>
    <w:rsid w:val="00122799"/>
  </w:style>
  <w:style w:type="character" w:customStyle="1" w:styleId="str">
    <w:name w:val="str"/>
    <w:basedOn w:val="DefaultParagraphFont"/>
    <w:rsid w:val="00122799"/>
  </w:style>
  <w:style w:type="character" w:customStyle="1" w:styleId="kwd">
    <w:name w:val="kwd"/>
    <w:basedOn w:val="DefaultParagraphFont"/>
    <w:rsid w:val="00122799"/>
  </w:style>
  <w:style w:type="character" w:customStyle="1" w:styleId="lit">
    <w:name w:val="lit"/>
    <w:basedOn w:val="DefaultParagraphFont"/>
    <w:rsid w:val="00122799"/>
  </w:style>
  <w:style w:type="character" w:customStyle="1" w:styleId="typ">
    <w:name w:val="typ"/>
    <w:basedOn w:val="DefaultParagraphFont"/>
    <w:rsid w:val="00203DB3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16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C:\Users\ronta\Documents\Custom Office Templates\TARR-page layout.dotx</Template>
  <TotalTime>0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Hanbi Gong</cp:lastModifiedBy>
  <cp:revision>2</cp:revision>
  <dcterms:created xsi:type="dcterms:W3CDTF">2024-08-01T16:03:00Z</dcterms:created>
  <dcterms:modified xsi:type="dcterms:W3CDTF">2024-08-01T16:03:00Z</dcterms:modified>
</cp:coreProperties>
</file>